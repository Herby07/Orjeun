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A42" w:rsidRDefault="00126727">
      <w:pPr>
        <w:ind w:hanging="270"/>
        <w:jc w:val="center"/>
      </w:pPr>
      <w:r>
        <w:rPr>
          <w:rFonts w:ascii="Cambria" w:eastAsia="Proxima Nova" w:hAnsi="Cambria" w:cs="Proxima Nov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-882871</wp:posOffset>
            </wp:positionV>
            <wp:extent cx="10677521" cy="7505696"/>
            <wp:effectExtent l="0" t="0" r="0" b="4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1" cy="7505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33A42" w:rsidRDefault="00126727">
      <w:pPr>
        <w:jc w:val="center"/>
        <w:rPr>
          <w:rFonts w:ascii="Chopin Script" w:eastAsia="Oswald Medium" w:hAnsi="Chopin Script" w:cs="Oswald Medium"/>
          <w:sz w:val="72"/>
          <w:szCs w:val="72"/>
        </w:rPr>
      </w:pPr>
      <w:r>
        <w:rPr>
          <w:rFonts w:ascii="Chopin Script" w:eastAsia="Oswald Medium" w:hAnsi="Chopin Script" w:cs="Oswald Medium"/>
          <w:sz w:val="72"/>
          <w:szCs w:val="72"/>
        </w:rPr>
        <w:t xml:space="preserve">  Certificat de participation</w:t>
      </w: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126727">
      <w:pPr>
        <w:jc w:val="center"/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 xml:space="preserve">Ce certificat va à </w:t>
      </w: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1267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</w:t>
      </w:r>
    </w:p>
    <w:p w:rsidR="00B33A42" w:rsidRDefault="00B33A42">
      <w:pPr>
        <w:jc w:val="center"/>
        <w:rPr>
          <w:rFonts w:ascii="Calibri" w:eastAsia="Pacifico" w:hAnsi="Calibri" w:cs="Calibri"/>
          <w:sz w:val="24"/>
          <w:szCs w:val="24"/>
        </w:rPr>
      </w:pPr>
    </w:p>
    <w:p w:rsidR="00B33A42" w:rsidRDefault="00126727">
      <w:pPr>
        <w:jc w:val="center"/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>Pour avoir réussi sa formation forma le date</w:t>
      </w: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126727">
      <w:pPr>
        <w:jc w:val="center"/>
      </w:pPr>
      <w:r>
        <w:rPr>
          <w:rFonts w:ascii="Calibri" w:eastAsia="Proxima Nova" w:hAnsi="Calibri" w:cs="Calibri"/>
          <w:sz w:val="24"/>
          <w:szCs w:val="24"/>
        </w:rPr>
        <w:t>_____________________</w:t>
      </w:r>
    </w:p>
    <w:p w:rsidR="00B33A42" w:rsidRDefault="00126727">
      <w:pPr>
        <w:jc w:val="center"/>
        <w:rPr>
          <w:rFonts w:ascii="Calibri" w:eastAsia="Proxima Nova" w:hAnsi="Calibri" w:cs="Calibri"/>
          <w:b/>
          <w:sz w:val="24"/>
          <w:szCs w:val="24"/>
        </w:rPr>
      </w:pPr>
      <w:r>
        <w:rPr>
          <w:rFonts w:ascii="Calibri" w:eastAsia="Proxima Nova" w:hAnsi="Calibri" w:cs="Calibri"/>
          <w:b/>
          <w:sz w:val="24"/>
          <w:szCs w:val="24"/>
        </w:rPr>
        <w:t xml:space="preserve">Orjeun </w:t>
      </w:r>
    </w:p>
    <w:p w:rsidR="00B33A42" w:rsidRDefault="00126727">
      <w:pPr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 xml:space="preserve">  </w:t>
      </w:r>
      <w:r>
        <w:rPr>
          <w:rFonts w:ascii="Calibri" w:eastAsia="Proxima Nova" w:hAnsi="Calibri" w:cs="Calibri"/>
          <w:sz w:val="24"/>
          <w:szCs w:val="24"/>
        </w:rPr>
        <w:t xml:space="preserve">                                                                                                         Créateur de la formation </w:t>
      </w:r>
    </w:p>
    <w:p w:rsidR="00B33A42" w:rsidRDefault="00126727">
      <w:pPr>
        <w:jc w:val="center"/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>Orjeun.pro</w:t>
      </w: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B33A42" w:rsidRDefault="00126727">
      <w:pPr>
        <w:pStyle w:val="NormalWeb"/>
        <w:spacing w:before="0" w:after="0"/>
      </w:pPr>
      <w:r>
        <w:t xml:space="preserve"> </w:t>
      </w:r>
    </w:p>
    <w:p w:rsidR="00B33A42" w:rsidRDefault="00B33A42">
      <w:pPr>
        <w:jc w:val="center"/>
        <w:rPr>
          <w:rFonts w:ascii="Calibri" w:eastAsia="Proxima Nova" w:hAnsi="Calibri" w:cs="Calibri"/>
          <w:sz w:val="24"/>
          <w:szCs w:val="24"/>
        </w:rPr>
      </w:pPr>
    </w:p>
    <w:sectPr w:rsidR="00B33A42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26727">
      <w:pPr>
        <w:spacing w:line="240" w:lineRule="auto"/>
      </w:pPr>
      <w:r>
        <w:separator/>
      </w:r>
    </w:p>
  </w:endnote>
  <w:endnote w:type="continuationSeparator" w:id="0">
    <w:p w:rsidR="00000000" w:rsidRDefault="00126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charset w:val="00"/>
    <w:family w:val="auto"/>
    <w:pitch w:val="default"/>
  </w:font>
  <w:font w:name="Chopin Script">
    <w:altName w:val="Calibri"/>
    <w:charset w:val="00"/>
    <w:family w:val="auto"/>
    <w:pitch w:val="variable"/>
  </w:font>
  <w:font w:name="Oswald Medium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cifico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2672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126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3A42"/>
    <w:rsid w:val="00126727"/>
    <w:rsid w:val="00B3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9F899-8E9C-4F3C-B6AE-39692077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Seth_tyler</dc:creator>
  <cp:lastModifiedBy>app</cp:lastModifiedBy>
  <cp:revision>2</cp:revision>
  <cp:lastPrinted>2023-10-11T10:48:00Z</cp:lastPrinted>
  <dcterms:created xsi:type="dcterms:W3CDTF">2025-06-17T10:25:00Z</dcterms:created>
  <dcterms:modified xsi:type="dcterms:W3CDTF">2025-06-17T10:25:00Z</dcterms:modified>
</cp:coreProperties>
</file>